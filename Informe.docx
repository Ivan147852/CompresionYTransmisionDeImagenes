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0750489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4A5661" w:rsidRDefault="004A5661" w:rsidP="004A5661">
          <w:pPr>
            <w:pStyle w:val="Sinespaciado"/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5D402" wp14:editId="2BB338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8405" cy="10158730"/>
                    <wp:effectExtent l="0" t="0" r="635" b="15240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8405" cy="1015873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81322129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5661" w:rsidRDefault="004A5661" w:rsidP="004A566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55D402" id="Grupo 2" o:spid="_x0000_s1026" style="position:absolute;margin-left:0;margin-top:0;width:195.15pt;height:799.9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4d322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3f251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81322129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A5661" w:rsidRDefault="004A5661" w:rsidP="004A566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10-5-2019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d322d [3215]" strokecolor="#4d322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d322d [3215]" strokecolor="#4d322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d322d [3215]" strokecolor="#4d322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d322d [3215]" strokecolor="#4d322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d322d [3215]" strokecolor="#4d322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d322d [3215]" strokecolor="#4d322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d322d [3215]" strokecolor="#4d322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d322d [3215]" strokecolor="#4d322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d322d [3215]" strokecolor="#4d322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d322d [3215]" strokecolor="#4d322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d322d [3215]" strokecolor="#4d322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d322d [3215]" strokecolor="#4d322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d322d [3215]" strokecolor="#4d322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d322d [3215]" strokecolor="#4d322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d322d [3215]" strokecolor="#4d322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d322d [3215]" strokecolor="#4d322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d322d [3215]" strokecolor="#4d322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d322d [3215]" strokecolor="#4d322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d322d [3215]" strokecolor="#4d322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d322d [3215]" strokecolor="#4d322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d322d [3215]" strokecolor="#4d322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d322d [3215]" strokecolor="#4d322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d322d [3215]" strokecolor="#4d322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415E8" wp14:editId="6D1933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0425" cy="523875"/>
                    <wp:effectExtent l="0" t="0" r="7620" b="3175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0425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661" w:rsidRPr="004A5661" w:rsidRDefault="004A5661" w:rsidP="004A5661">
                                <w:pPr>
                                  <w:spacing w:after="5"/>
                                  <w:ind w:left="12" w:right="53"/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</w:rPr>
                                </w:pPr>
                                <w:r w:rsidRPr="004A5661">
                                  <w:rPr>
                                    <w:rFonts w:ascii="Arial" w:hAnsi="Arial" w:cs="Arial"/>
                                    <w:color w:val="auto"/>
                                  </w:rPr>
                                  <w:t xml:space="preserve">Reveruzzi Franco (francoreveruzzi@gmail.com) </w:t>
                                </w:r>
                              </w:p>
                              <w:p w:rsidR="004A5661" w:rsidRPr="004A5661" w:rsidRDefault="004A5661" w:rsidP="004A5661">
                                <w:pPr>
                                  <w:spacing w:after="5"/>
                                  <w:ind w:left="12"/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</w:rPr>
                                </w:pPr>
                                <w:r w:rsidRPr="004A5661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Alberghini Iván (ivan1</w:t>
                                </w: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a</w:t>
                                </w:r>
                                <w:r w:rsidRPr="004A5661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lberghini</w:t>
                                </w: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@gmail.com</w:t>
                                </w:r>
                                <w:r w:rsidRPr="004A5661">
                                  <w:rPr>
                                    <w:rFonts w:ascii="Arial" w:hAnsi="Arial" w:cs="Arial"/>
                                    <w:color w:val="auto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415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267.75pt;height:41.25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" filled="f" stroked="f" strokeweight=".5pt">
                    <v:path arrowok="t"/>
                    <v:textbox style="mso-fit-shape-to-text:t" inset="0,0,0,0">
                      <w:txbxContent>
                        <w:p w:rsidR="004A5661" w:rsidRPr="004A5661" w:rsidRDefault="004A5661" w:rsidP="004A5661">
                          <w:pPr>
                            <w:spacing w:after="5"/>
                            <w:ind w:left="12" w:right="53"/>
                            <w:rPr>
                              <w:rFonts w:ascii="Arial" w:hAnsi="Arial" w:cs="Arial"/>
                              <w:color w:val="auto"/>
                              <w:sz w:val="28"/>
                            </w:rPr>
                          </w:pPr>
                          <w:r w:rsidRPr="004A5661">
                            <w:rPr>
                              <w:rFonts w:ascii="Arial" w:hAnsi="Arial" w:cs="Arial"/>
                              <w:color w:val="auto"/>
                            </w:rPr>
                            <w:t xml:space="preserve">Reveruzzi Franco (francoreveruzzi@gmail.com) </w:t>
                          </w:r>
                        </w:p>
                        <w:p w:rsidR="004A5661" w:rsidRPr="004A5661" w:rsidRDefault="004A5661" w:rsidP="004A5661">
                          <w:pPr>
                            <w:spacing w:after="5"/>
                            <w:ind w:left="12"/>
                            <w:rPr>
                              <w:rFonts w:ascii="Arial" w:hAnsi="Arial" w:cs="Arial"/>
                              <w:color w:val="auto"/>
                              <w:sz w:val="28"/>
                            </w:rPr>
                          </w:pPr>
                          <w:r w:rsidRPr="004A5661">
                            <w:rPr>
                              <w:rFonts w:ascii="Arial" w:hAnsi="Arial" w:cs="Arial"/>
                              <w:color w:val="auto"/>
                            </w:rPr>
                            <w:t>Alberghini Iván</w:t>
                          </w:r>
                          <w:r w:rsidRPr="004A5661">
                            <w:rPr>
                              <w:rFonts w:ascii="Arial" w:hAnsi="Arial" w:cs="Arial"/>
                              <w:color w:val="auto"/>
                            </w:rPr>
                            <w:t xml:space="preserve"> (ivan1</w:t>
                          </w: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a</w:t>
                          </w:r>
                          <w:r w:rsidRPr="004A5661">
                            <w:rPr>
                              <w:rFonts w:ascii="Arial" w:hAnsi="Arial" w:cs="Arial"/>
                              <w:color w:val="auto"/>
                            </w:rPr>
                            <w:t>lberghini</w:t>
                          </w: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@gmail.com</w:t>
                          </w:r>
                          <w:r w:rsidRPr="004A5661">
                            <w:rPr>
                              <w:rFonts w:ascii="Arial" w:hAnsi="Arial" w:cs="Arial"/>
                              <w:color w:val="auto"/>
                            </w:rPr>
                            <w:t>)</w:t>
                          </w:r>
                          <w:r w:rsidRPr="004A5661">
                            <w:rPr>
                              <w:rFonts w:ascii="Arial" w:hAnsi="Arial" w:cs="Arial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8D1E82" wp14:editId="78D8276E">
                <wp:simplePos x="0" y="0"/>
                <wp:positionH relativeFrom="margin">
                  <wp:align>right</wp:align>
                </wp:positionH>
                <wp:positionV relativeFrom="margin">
                  <wp:posOffset>2440940</wp:posOffset>
                </wp:positionV>
                <wp:extent cx="4739640" cy="4608830"/>
                <wp:effectExtent l="0" t="0" r="3810" b="0"/>
                <wp:wrapSquare wrapText="bothSides"/>
                <wp:docPr id="34" name="Imagen 34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9640" cy="460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3422FF" w:rsidRDefault="004A5661" w:rsidP="004A5661">
      <w:pPr>
        <w:pStyle w:val="Informacindecontac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88EC0" wp14:editId="7B1966E3">
                <wp:simplePos x="0" y="0"/>
                <wp:positionH relativeFrom="page">
                  <wp:posOffset>3039158</wp:posOffset>
                </wp:positionH>
                <wp:positionV relativeFrom="page">
                  <wp:posOffset>1175309</wp:posOffset>
                </wp:positionV>
                <wp:extent cx="3400425" cy="1569720"/>
                <wp:effectExtent l="0" t="0" r="7620" b="1079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0425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661" w:rsidRPr="00FE1F8D" w:rsidRDefault="00FB166F" w:rsidP="004A5661">
                            <w:pPr>
                              <w:pStyle w:val="Sinespaciado"/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6100463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5661" w:rsidRPr="004A5661"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Teoría de la Información 2019</w:t>
                                </w:r>
                                <w:r w:rsidR="004A5661"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4A5661" w:rsidRPr="004A5661"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Trabajo Especial - Parte 1</w:t>
                                </w:r>
                              </w:sdtContent>
                            </w:sdt>
                          </w:p>
                          <w:p w:rsidR="004A5661" w:rsidRDefault="00FB166F" w:rsidP="004A5661">
                            <w:p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45738954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566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8EC0" id="Cuadro de texto 1" o:spid="_x0000_s1056" type="#_x0000_t202" style="position:absolute;left:0;text-align:left;margin-left:239.3pt;margin-top:92.55pt;width:267.75pt;height:123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" filled="f" stroked="f" strokeweight=".5pt">
                <v:path arrowok="t"/>
                <v:textbox style="mso-fit-shape-to-text:t" inset="0,0,0,0">
                  <w:txbxContent>
                    <w:p w:rsidR="004A5661" w:rsidRPr="00FE1F8D" w:rsidRDefault="004A5661" w:rsidP="004A5661">
                      <w:pPr>
                        <w:pStyle w:val="Sinespaciado"/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16100463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4A5661"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  <w:szCs w:val="72"/>
                            </w:rPr>
                            <w:t>Teoría de la Información 2019</w:t>
                          </w:r>
                          <w:r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4A5661"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  <w:szCs w:val="72"/>
                            </w:rPr>
                            <w:t>Trabajo Especial - Parte 1</w:t>
                          </w:r>
                        </w:sdtContent>
                      </w:sdt>
                    </w:p>
                    <w:p w:rsidR="004A5661" w:rsidRDefault="004A5661" w:rsidP="004A5661">
                      <w:pPr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45738954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bidi="es-ES"/>
        </w:rPr>
        <w:t xml:space="preserve"> </w:t>
      </w:r>
      <w:r w:rsidR="003422FF">
        <w:rPr>
          <w:lang w:bidi="es-ES"/>
        </w:rPr>
        <w:br w:type="page"/>
      </w:r>
    </w:p>
    <w:p w:rsidR="001638F6" w:rsidRPr="00D80416" w:rsidRDefault="004A5661" w:rsidP="007021DE">
      <w:pPr>
        <w:rPr>
          <w:rFonts w:ascii="Calibri Light" w:hAnsi="Calibri Light" w:cs="Calibri Light"/>
          <w:b/>
          <w:u w:val="single"/>
        </w:rPr>
      </w:pPr>
      <w:r w:rsidRPr="00D80416">
        <w:rPr>
          <w:rFonts w:ascii="Calibri Light" w:hAnsi="Calibri Light" w:cs="Calibri Light"/>
          <w:b/>
          <w:u w:val="single"/>
        </w:rPr>
        <w:lastRenderedPageBreak/>
        <w:t xml:space="preserve">Resumen: </w:t>
      </w:r>
    </w:p>
    <w:p w:rsidR="00E403C9" w:rsidRDefault="00E403C9" w:rsidP="007021DE">
      <w:pPr>
        <w:rPr>
          <w:rFonts w:ascii="Calibri Light" w:hAnsi="Calibri Light" w:cs="Calibri Light"/>
        </w:rPr>
      </w:pPr>
    </w:p>
    <w:p w:rsidR="008F1BDB" w:rsidRDefault="004A566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este trabajo se desarrolló un código en le</w:t>
      </w:r>
      <w:r w:rsidR="00CD26F1">
        <w:rPr>
          <w:rFonts w:ascii="Calibri Light" w:hAnsi="Calibri Light" w:cs="Calibri Light"/>
        </w:rPr>
        <w:t>n</w:t>
      </w:r>
      <w:r>
        <w:rPr>
          <w:rFonts w:ascii="Calibri Light" w:hAnsi="Calibri Light" w:cs="Calibri Light"/>
        </w:rPr>
        <w:t xml:space="preserve">guaje java para analizar una imagen </w:t>
      </w:r>
      <w:r w:rsidR="00055721">
        <w:rPr>
          <w:rFonts w:ascii="Calibri Light" w:hAnsi="Calibri Light" w:cs="Calibri Light"/>
        </w:rPr>
        <w:t>de tonos de grises y calcular sus frecuencias</w:t>
      </w:r>
      <w:r>
        <w:rPr>
          <w:rFonts w:ascii="Calibri Light" w:hAnsi="Calibri Light" w:cs="Calibri Light"/>
        </w:rPr>
        <w:t>,</w:t>
      </w:r>
      <w:r w:rsidR="00055721">
        <w:rPr>
          <w:rFonts w:ascii="Calibri Light" w:hAnsi="Calibri Light" w:cs="Calibri Light"/>
        </w:rPr>
        <w:t xml:space="preserve"> valores de entropía,</w:t>
      </w:r>
      <w:r w:rsidR="008F1BDB">
        <w:rPr>
          <w:rFonts w:ascii="Calibri Light" w:hAnsi="Calibri Light" w:cs="Calibri Light"/>
        </w:rPr>
        <w:t xml:space="preserve"> valor medio y desvió estándar,</w:t>
      </w:r>
      <w:r w:rsidR="00055721">
        <w:rPr>
          <w:rFonts w:ascii="Calibri Light" w:hAnsi="Calibri Light" w:cs="Calibri Light"/>
        </w:rPr>
        <w:t xml:space="preserve"> en base a</w:t>
      </w:r>
      <w:r>
        <w:rPr>
          <w:rFonts w:ascii="Calibri Light" w:hAnsi="Calibri Light" w:cs="Calibri Light"/>
        </w:rPr>
        <w:t xml:space="preserve"> las técnicas apr</w:t>
      </w:r>
      <w:r w:rsidR="008F1BDB">
        <w:rPr>
          <w:rFonts w:ascii="Calibri Light" w:hAnsi="Calibri Light" w:cs="Calibri Light"/>
        </w:rPr>
        <w:t>endidas en la materia en curso. Además se realizó un análisis de los datos de acuerdo a los resultados obtenidos.</w:t>
      </w:r>
    </w:p>
    <w:p w:rsidR="00E403C9" w:rsidRDefault="00E403C9">
      <w:pPr>
        <w:rPr>
          <w:rFonts w:ascii="Calibri Light" w:hAnsi="Calibri Light" w:cs="Calibri Light"/>
        </w:rPr>
      </w:pPr>
    </w:p>
    <w:p w:rsidR="008F1BDB" w:rsidRPr="00D80416" w:rsidRDefault="008F1BDB" w:rsidP="007021DE">
      <w:pPr>
        <w:rPr>
          <w:rFonts w:ascii="Calibri Light" w:hAnsi="Calibri Light" w:cs="Calibri Light"/>
          <w:b/>
          <w:u w:val="single"/>
        </w:rPr>
      </w:pPr>
      <w:r w:rsidRPr="00D80416">
        <w:rPr>
          <w:rFonts w:ascii="Calibri Light" w:hAnsi="Calibri Light" w:cs="Calibri Light"/>
          <w:b/>
          <w:u w:val="single"/>
        </w:rPr>
        <w:t>Introducción:</w:t>
      </w:r>
    </w:p>
    <w:p w:rsidR="00E403C9" w:rsidRDefault="00E403C9" w:rsidP="007021DE">
      <w:pPr>
        <w:rPr>
          <w:rFonts w:ascii="Calibri Light" w:hAnsi="Calibri Light" w:cs="Calibri Light"/>
        </w:rPr>
      </w:pPr>
    </w:p>
    <w:p w:rsidR="004A5661" w:rsidRDefault="008F1BDB" w:rsidP="007021D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Para realizar el trabajo, se nos </w:t>
      </w:r>
      <w:r w:rsidR="002A5CB9">
        <w:rPr>
          <w:rFonts w:ascii="Calibri Light" w:hAnsi="Calibri Light" w:cs="Calibri Light"/>
        </w:rPr>
        <w:t>brindó</w:t>
      </w:r>
      <w:r>
        <w:rPr>
          <w:rFonts w:ascii="Calibri Light" w:hAnsi="Calibri Light" w:cs="Calibri Light"/>
        </w:rPr>
        <w:t xml:space="preserve"> una imagen de 2000x2500</w:t>
      </w:r>
      <w:r w:rsidR="002A5CB9">
        <w:rPr>
          <w:rFonts w:ascii="Calibri Light" w:hAnsi="Calibri Light" w:cs="Calibri Light"/>
        </w:rPr>
        <w:t xml:space="preserve"> de 256 niveles de gris, la cual fue dividida en bloques de 500x500</w:t>
      </w:r>
      <w:r>
        <w:rPr>
          <w:rFonts w:ascii="Calibri Light" w:hAnsi="Calibri Light" w:cs="Calibri Light"/>
        </w:rPr>
        <w:t xml:space="preserve"> </w:t>
      </w:r>
      <w:r w:rsidR="002A5CB9">
        <w:rPr>
          <w:rFonts w:ascii="Calibri Light" w:hAnsi="Calibri Light" w:cs="Calibri Light"/>
        </w:rPr>
        <w:t>utilizados para resolver los siguientes incisos:</w:t>
      </w:r>
    </w:p>
    <w:p w:rsidR="002A5CB9" w:rsidRDefault="002A5CB9" w:rsidP="002A5CB9">
      <w:pPr>
        <w:pStyle w:val="Prrafodelista"/>
        <w:numPr>
          <w:ilvl w:val="0"/>
          <w:numId w:val="21"/>
        </w:numPr>
        <w:rPr>
          <w:rFonts w:ascii="Calibri Light" w:hAnsi="Calibri Light" w:cs="Calibri Light"/>
        </w:rPr>
      </w:pPr>
      <w:r w:rsidRPr="002A5CB9">
        <w:rPr>
          <w:rFonts w:ascii="Calibri Light" w:hAnsi="Calibri Light" w:cs="Calibri Light"/>
        </w:rPr>
        <w:t>Calcular el valor de entropía co</w:t>
      </w:r>
      <w:r>
        <w:rPr>
          <w:rFonts w:ascii="Calibri Light" w:hAnsi="Calibri Light" w:cs="Calibri Light"/>
        </w:rPr>
        <w:t>n y sin memoria de cada bloque.</w:t>
      </w:r>
    </w:p>
    <w:p w:rsidR="002A5CB9" w:rsidRDefault="002A5CB9" w:rsidP="002A5CB9">
      <w:pPr>
        <w:pStyle w:val="Prrafodelista"/>
        <w:numPr>
          <w:ilvl w:val="0"/>
          <w:numId w:val="21"/>
        </w:numPr>
        <w:rPr>
          <w:rFonts w:ascii="Calibri Light" w:hAnsi="Calibri Light" w:cs="Calibri Light"/>
        </w:rPr>
      </w:pPr>
      <w:r w:rsidRPr="002A5CB9">
        <w:rPr>
          <w:rFonts w:ascii="Calibri Light" w:hAnsi="Calibri Light" w:cs="Calibri Light"/>
        </w:rPr>
        <w:t>Generar el histograma correspondiente al bloque de mayor entropía, al de menor</w:t>
      </w:r>
      <w:r>
        <w:rPr>
          <w:rFonts w:ascii="Calibri Light" w:hAnsi="Calibri Light" w:cs="Calibri Light"/>
        </w:rPr>
        <w:t xml:space="preserve"> </w:t>
      </w:r>
      <w:r w:rsidRPr="002A5CB9">
        <w:rPr>
          <w:rFonts w:ascii="Calibri Light" w:hAnsi="Calibri Light" w:cs="Calibri Light"/>
        </w:rPr>
        <w:t>entropía y al de entropía más cercana al valor promedio de las mismas.</w:t>
      </w:r>
    </w:p>
    <w:p w:rsidR="002A5CB9" w:rsidRDefault="002A5CB9" w:rsidP="002A5CB9">
      <w:pPr>
        <w:pStyle w:val="Prrafodelista"/>
        <w:numPr>
          <w:ilvl w:val="0"/>
          <w:numId w:val="2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Calcular la matriz</w:t>
      </w:r>
      <w:r w:rsidRPr="002A5CB9">
        <w:rPr>
          <w:rFonts w:ascii="Calibri Light" w:hAnsi="Calibri Light" w:cs="Calibri Light"/>
        </w:rPr>
        <w:t xml:space="preserve"> de transición entre las intensidades de gris para el</w:t>
      </w:r>
      <w:r>
        <w:rPr>
          <w:rFonts w:ascii="Calibri Light" w:hAnsi="Calibri Light" w:cs="Calibri Light"/>
        </w:rPr>
        <w:t xml:space="preserve"> </w:t>
      </w:r>
      <w:r w:rsidRPr="002A5CB9">
        <w:rPr>
          <w:rFonts w:ascii="Calibri Light" w:hAnsi="Calibri Light" w:cs="Calibri Light"/>
        </w:rPr>
        <w:t>bloque de mayor y menor entropía.</w:t>
      </w:r>
    </w:p>
    <w:p w:rsidR="002A5CB9" w:rsidRPr="00E403C9" w:rsidRDefault="002A5CB9" w:rsidP="006F6221">
      <w:pPr>
        <w:pStyle w:val="Prrafodelista"/>
        <w:numPr>
          <w:ilvl w:val="0"/>
          <w:numId w:val="21"/>
        </w:numPr>
      </w:pPr>
      <w:r w:rsidRPr="00E403C9">
        <w:rPr>
          <w:rFonts w:ascii="Calibri Light" w:hAnsi="Calibri Light" w:cs="Calibri Light"/>
        </w:rPr>
        <w:t>Con esas matrices calcular el valor medio y el desvió estándar de ellas.</w:t>
      </w:r>
    </w:p>
    <w:p w:rsidR="00E403C9" w:rsidRDefault="00E403C9" w:rsidP="00E403C9">
      <w:pPr>
        <w:pStyle w:val="Prrafodelista"/>
      </w:pPr>
    </w:p>
    <w:p w:rsidR="00D80416" w:rsidRDefault="00D80416" w:rsidP="002A5CB9">
      <w:pPr>
        <w:rPr>
          <w:rFonts w:ascii="Calibri Light" w:hAnsi="Calibri Light" w:cs="Calibri Light"/>
        </w:rPr>
      </w:pPr>
    </w:p>
    <w:p w:rsidR="002A5CB9" w:rsidRPr="00D80416" w:rsidRDefault="00D35DC0" w:rsidP="002A5CB9">
      <w:pPr>
        <w:rPr>
          <w:rFonts w:ascii="Calibri Light" w:hAnsi="Calibri Light" w:cs="Calibri Light"/>
          <w:b/>
          <w:u w:val="single"/>
        </w:rPr>
      </w:pPr>
      <w:r w:rsidRPr="00D80416">
        <w:rPr>
          <w:rFonts w:ascii="Calibri Light" w:hAnsi="Calibri Light" w:cs="Calibri Light"/>
          <w:b/>
          <w:u w:val="single"/>
        </w:rPr>
        <w:t>Desarrollo:</w:t>
      </w:r>
    </w:p>
    <w:p w:rsidR="00E403C9" w:rsidRDefault="00E403C9" w:rsidP="002A5CB9">
      <w:pPr>
        <w:rPr>
          <w:rFonts w:ascii="Calibri Light" w:hAnsi="Calibri Light" w:cs="Calibri Light"/>
        </w:rPr>
      </w:pPr>
    </w:p>
    <w:p w:rsidR="00D35DC0" w:rsidRDefault="00D35DC0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Lo primero que hicimos fue obtener todos los colores de un bloque e insertar la cantidad que se obtuvo de cada uno en un arreglo. De la misma manera se trató al resto de los bloques.</w:t>
      </w:r>
    </w:p>
    <w:p w:rsidR="00890AFB" w:rsidRDefault="00D35DC0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For </w:t>
      </w:r>
      <w:r w:rsidR="00890AFB">
        <w:rPr>
          <w:rFonts w:ascii="Calibri Light" w:hAnsi="Calibri Light" w:cs="Calibri Light"/>
        </w:rPr>
        <w:t>(i = 0; i &lt; Cantidad de Bloques; i ++)</w:t>
      </w:r>
    </w:p>
    <w:p w:rsidR="00D35DC0" w:rsidRDefault="00890AFB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For (j = 0; j &lt; Largo del bloque (500);  j ++)</w:t>
      </w:r>
    </w:p>
    <w:p w:rsidR="00890AFB" w:rsidRDefault="00890AFB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For (k = 0; k &lt; Ancho del bloque (500);  k ++)</w:t>
      </w:r>
    </w:p>
    <w:p w:rsidR="00890AFB" w:rsidRDefault="00890AFB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 xml:space="preserve">        Prob[Valor del color del pixel]  ++</w:t>
      </w:r>
    </w:p>
    <w:p w:rsidR="00890AFB" w:rsidRDefault="00890AFB" w:rsidP="00890A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Seguido de esto se calculó la matriz de probabilidad condicional para obtener el valor de la entropía con memoria.</w:t>
      </w:r>
    </w:p>
    <w:p w:rsidR="00890AFB" w:rsidRDefault="00890AFB" w:rsidP="00890A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For (</w:t>
      </w:r>
      <w:r w:rsidR="00401206">
        <w:rPr>
          <w:rFonts w:ascii="Calibri Light" w:hAnsi="Calibri Light" w:cs="Calibri Light"/>
        </w:rPr>
        <w:t>x = 0; x &lt; Cantidad de tonos</w:t>
      </w:r>
      <w:r>
        <w:rPr>
          <w:rFonts w:ascii="Calibri Light" w:hAnsi="Calibri Light" w:cs="Calibri Light"/>
        </w:rPr>
        <w:t xml:space="preserve"> </w:t>
      </w:r>
      <w:r w:rsidR="00401206">
        <w:rPr>
          <w:rFonts w:ascii="Calibri Light" w:hAnsi="Calibri Light" w:cs="Calibri Light"/>
        </w:rPr>
        <w:t>(256</w:t>
      </w:r>
      <w:r>
        <w:rPr>
          <w:rFonts w:ascii="Calibri Light" w:hAnsi="Calibri Light" w:cs="Calibri Light"/>
        </w:rPr>
        <w:t xml:space="preserve">);  </w:t>
      </w:r>
      <w:r w:rsidR="00401206">
        <w:rPr>
          <w:rFonts w:ascii="Calibri Light" w:hAnsi="Calibri Light" w:cs="Calibri Light"/>
        </w:rPr>
        <w:t>x</w:t>
      </w:r>
      <w:r>
        <w:rPr>
          <w:rFonts w:ascii="Calibri Light" w:hAnsi="Calibri Light" w:cs="Calibri Light"/>
        </w:rPr>
        <w:t xml:space="preserve"> ++)</w:t>
      </w:r>
    </w:p>
    <w:p w:rsidR="00890AFB" w:rsidRDefault="00890AFB" w:rsidP="00890A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For </w:t>
      </w:r>
      <w:r w:rsidR="00401206">
        <w:rPr>
          <w:rFonts w:ascii="Calibri Light" w:hAnsi="Calibri Light" w:cs="Calibri Light"/>
        </w:rPr>
        <w:t>(y = 0; y &lt; Cantidad de tonos (256);  y ++)</w:t>
      </w:r>
    </w:p>
    <w:p w:rsidR="00890AFB" w:rsidRDefault="00401206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 xml:space="preserve">H += Prob[x] * </w:t>
      </w: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Calibri Light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 Light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hAnsi="Cambria Math" w:cs="Calibri Light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 Light"/>
              </w:rPr>
              <m:t>Probcond</m:t>
            </m:r>
          </m:e>
          <m:sub>
            <m:r>
              <w:rPr>
                <w:rFonts w:ascii="Cambria Math" w:hAnsi="Cambria Math" w:cs="Calibri Light"/>
              </w:rPr>
              <m:t>x/y</m:t>
            </m:r>
          </m:sub>
        </m:sSub>
      </m:oMath>
      <w:r>
        <w:rPr>
          <w:rFonts w:ascii="Calibri Light" w:hAnsi="Calibri Light" w:cs="Calibri Light"/>
        </w:rPr>
        <w:t xml:space="preserve"> </w:t>
      </w:r>
    </w:p>
    <w:p w:rsidR="00401206" w:rsidRDefault="00401206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A medida que obtenemos la entropía de cada bloque nos vamos quedando con la menor y la mayor entropía para luego calcular su valor medio y su desvío estándar.</w:t>
      </w:r>
    </w:p>
    <w:p w:rsidR="00401206" w:rsidRDefault="00401206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(la entropia obtenida es la menor)</w:t>
      </w:r>
    </w:p>
    <w:p w:rsidR="00401206" w:rsidRDefault="00401206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Entropia menor = numero de bloque;</w:t>
      </w:r>
    </w:p>
    <w:p w:rsidR="00401206" w:rsidRDefault="00401206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(la entropia obtenida es la mayor)</w:t>
      </w:r>
    </w:p>
    <w:p w:rsidR="00401206" w:rsidRDefault="00401206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Entropia mayor = numero de bloque;</w:t>
      </w:r>
    </w:p>
    <w:p w:rsidR="00401206" w:rsidRDefault="00EE30F2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Seguido de esto se </w:t>
      </w:r>
      <w:r w:rsidR="00543C3D">
        <w:rPr>
          <w:rFonts w:ascii="Calibri Light" w:hAnsi="Calibri Light" w:cs="Calibri Light"/>
        </w:rPr>
        <w:t>calculó</w:t>
      </w:r>
      <w:r>
        <w:rPr>
          <w:rFonts w:ascii="Calibri Light" w:hAnsi="Calibri Light" w:cs="Calibri Light"/>
        </w:rPr>
        <w:t xml:space="preserve"> la </w:t>
      </w:r>
      <w:r w:rsidR="00543C3D">
        <w:rPr>
          <w:rFonts w:ascii="Calibri Light" w:hAnsi="Calibri Light" w:cs="Calibri Light"/>
        </w:rPr>
        <w:t>entropía</w:t>
      </w:r>
      <w:r>
        <w:rPr>
          <w:rFonts w:ascii="Calibri Light" w:hAnsi="Calibri Light" w:cs="Calibri Light"/>
        </w:rPr>
        <w:t xml:space="preserve"> sin</w:t>
      </w:r>
      <w:r w:rsidR="00401206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memoria.</w:t>
      </w:r>
    </w:p>
    <w:p w:rsidR="00EE30F2" w:rsidRDefault="00EE30F2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For (cada tono) </w:t>
      </w:r>
    </w:p>
    <w:p w:rsidR="00EE30F2" w:rsidRDefault="00EE30F2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H += Prob[tono] * Log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</w:rPr>
        <w:t xml:space="preserve"> Prob[tono];</w:t>
      </w:r>
    </w:p>
    <w:p w:rsidR="00FD2377" w:rsidRDefault="00FD2377" w:rsidP="00E403C9">
      <w:pPr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67750DD9" wp14:editId="0F666F8A">
            <wp:extent cx="3773606" cy="2258704"/>
            <wp:effectExtent l="0" t="0" r="17780" b="825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2377" w:rsidRDefault="00FD2377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Bloques 4, 9 y 3.</w:t>
      </w:r>
    </w:p>
    <w:p w:rsidR="00FD2377" w:rsidRDefault="00FD2377" w:rsidP="00E403C9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>
            <wp:extent cx="2694685" cy="3370997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y buenar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27" cy="33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F2" w:rsidRDefault="00EE30F2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Finalmente se calculó el valor medio y el desvió estándar de los bloques de mayor y menor entropía</w:t>
      </w:r>
      <w:r w:rsidR="00183A59">
        <w:rPr>
          <w:rFonts w:ascii="Calibri Light" w:hAnsi="Calibri Light" w:cs="Calibri Light"/>
        </w:rPr>
        <w:t xml:space="preserve"> mediante simulación </w:t>
      </w:r>
      <w:r w:rsidR="00920CD6">
        <w:rPr>
          <w:rFonts w:ascii="Calibri Light" w:hAnsi="Calibri Light" w:cs="Calibri Light"/>
        </w:rPr>
        <w:t xml:space="preserve">computacional. Para ello calculamos las probabilidades acumuladas de cada tono y de forma condicional. </w:t>
      </w:r>
    </w:p>
    <w:p w:rsidR="00183A59" w:rsidRDefault="00183A59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Pseudocodigo valor medio:</w:t>
      </w:r>
    </w:p>
    <w:p w:rsidR="00183A59" w:rsidRDefault="00183A59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While (no converge </w:t>
      </w:r>
      <w:r w:rsidR="00543C3D">
        <w:rPr>
          <w:rFonts w:ascii="Calibri Light" w:hAnsi="Calibri Light" w:cs="Calibri Light"/>
        </w:rPr>
        <w:t>desvío</w:t>
      </w:r>
      <w:r>
        <w:rPr>
          <w:rFonts w:ascii="Calibri Light" w:hAnsi="Calibri Light" w:cs="Calibri Light"/>
        </w:rPr>
        <w:t xml:space="preserve"> y media)</w:t>
      </w:r>
    </w:p>
    <w:p w:rsidR="00183A59" w:rsidRDefault="00183A59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Obtener color aleatorio //en base a las probabilidades de los tonos de cada bloque</w:t>
      </w:r>
    </w:p>
    <w:p w:rsidR="00183A59" w:rsidRDefault="00183A59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Valor medio += Prob[tono] / cantidad de repeticiones</w:t>
      </w:r>
    </w:p>
    <w:p w:rsidR="00183A59" w:rsidRDefault="00183A59" w:rsidP="002A5CB9">
      <w:pPr>
        <w:rPr>
          <w:rFonts w:ascii="Calibri Light" w:hAnsi="Calibri Light" w:cs="Calibri Light"/>
          <w:vertAlign w:val="superscript"/>
        </w:rPr>
      </w:pPr>
      <w:r>
        <w:rPr>
          <w:rFonts w:ascii="Calibri Light" w:hAnsi="Calibri Light" w:cs="Calibri Light"/>
        </w:rPr>
        <w:tab/>
        <w:t xml:space="preserve"> Aux += (Prob[tono] – Valor medio)</w:t>
      </w:r>
      <w:r>
        <w:rPr>
          <w:rFonts w:ascii="Calibri Light" w:hAnsi="Calibri Light" w:cs="Calibri Light"/>
          <w:vertAlign w:val="superscript"/>
        </w:rPr>
        <w:t>2</w:t>
      </w:r>
    </w:p>
    <w:p w:rsidR="0006336D" w:rsidRPr="0006336D" w:rsidRDefault="00183A59" w:rsidP="002A5CB9">
      <w:pPr>
        <w:rPr>
          <w:rFonts w:ascii="Calibri Light" w:hAnsi="Calibri Light" w:cs="Calibri Light"/>
          <w:vertAlign w:val="superscript"/>
        </w:rPr>
      </w:pPr>
      <w:r>
        <w:rPr>
          <w:rFonts w:ascii="Calibri Light" w:hAnsi="Calibri Light" w:cs="Calibri Light"/>
        </w:rPr>
        <w:tab/>
      </w:r>
      <w:r w:rsidR="00543C3D">
        <w:rPr>
          <w:rFonts w:ascii="Calibri Light" w:hAnsi="Calibri Light" w:cs="Calibri Light"/>
        </w:rPr>
        <w:t>Desvío</w:t>
      </w:r>
      <w:r>
        <w:rPr>
          <w:rFonts w:ascii="Calibri Light" w:hAnsi="Calibri Light" w:cs="Calibri Light"/>
        </w:rPr>
        <w:t xml:space="preserve"> estándar = (aux/cantidad de repeticiones)</w:t>
      </w:r>
      <w:r>
        <w:rPr>
          <w:rFonts w:ascii="Calibri Light" w:hAnsi="Calibri Light" w:cs="Calibri Light"/>
          <w:vertAlign w:val="superscript"/>
        </w:rPr>
        <w:t>1/2</w:t>
      </w:r>
    </w:p>
    <w:p w:rsidR="00E403C9" w:rsidRDefault="00E403C9" w:rsidP="002A5CB9">
      <w:pPr>
        <w:rPr>
          <w:rFonts w:ascii="Calibri Light" w:hAnsi="Calibri Light" w:cs="Calibri Light"/>
        </w:rPr>
      </w:pPr>
    </w:p>
    <w:p w:rsidR="00C320F6" w:rsidRPr="00D80416" w:rsidRDefault="00C320F6" w:rsidP="002A5CB9">
      <w:pPr>
        <w:rPr>
          <w:rFonts w:ascii="Calibri Light" w:hAnsi="Calibri Light" w:cs="Calibri Light"/>
          <w:b/>
          <w:u w:val="single"/>
        </w:rPr>
      </w:pPr>
      <w:r w:rsidRPr="00D80416">
        <w:rPr>
          <w:rFonts w:ascii="Calibri Light" w:hAnsi="Calibri Light" w:cs="Calibri Light"/>
          <w:b/>
          <w:u w:val="single"/>
        </w:rPr>
        <w:t>Resultados:</w:t>
      </w:r>
    </w:p>
    <w:p w:rsidR="00E403C9" w:rsidRDefault="00E403C9" w:rsidP="002A5CB9">
      <w:pPr>
        <w:rPr>
          <w:rFonts w:ascii="Calibri Light" w:hAnsi="Calibri Light" w:cs="Calibri Light"/>
        </w:rPr>
      </w:pPr>
    </w:p>
    <w:p w:rsidR="00090FA0" w:rsidRDefault="009C20CB" w:rsidP="002A5CB9">
      <w:pPr>
        <w:rPr>
          <w:rFonts w:ascii="Calibri Light" w:hAnsi="Calibri Light" w:cs="Calibri Light"/>
        </w:rPr>
      </w:pPr>
      <w:r w:rsidRPr="009C20CB">
        <w:rPr>
          <w:rFonts w:ascii="Calibri Light" w:hAnsi="Calibri Light" w:cs="Calibri Light"/>
        </w:rPr>
        <w:t xml:space="preserve">En los bloques de la imagen donde los colores son más oscuros (5,6,9,2), como es de esperar, la media se acerca más a 0 que en los bloques donde hay colores más claros (14,15,11,18). Donde hay mayor variedad de colores (bloques 5,8,6 y 13) es donde se presenta un desvío mayor, ya que existen valores extremos. Finalmente en los bloques donde hay superficies lisas, la entropía es menor (4,14,7,6) y donde la superficie no es lisa la entropía es mayor (3,16,0,1) </w:t>
      </w:r>
    </w:p>
    <w:p w:rsidR="00E403C9" w:rsidRDefault="00E403C9" w:rsidP="002A5CB9">
      <w:pPr>
        <w:rPr>
          <w:rFonts w:ascii="Calibri Light" w:hAnsi="Calibri Light" w:cs="Calibri Light"/>
        </w:rPr>
      </w:pPr>
    </w:p>
    <w:p w:rsidR="00C320F6" w:rsidRPr="00D80416" w:rsidRDefault="00AC449E" w:rsidP="002A5CB9">
      <w:pPr>
        <w:rPr>
          <w:rFonts w:ascii="Calibri Light" w:hAnsi="Calibri Light" w:cs="Calibri Light"/>
          <w:b/>
          <w:u w:val="single"/>
        </w:rPr>
      </w:pPr>
      <w:r w:rsidRPr="00D80416">
        <w:rPr>
          <w:rFonts w:ascii="Calibri Light" w:hAnsi="Calibri Light" w:cs="Calibri Light"/>
          <w:b/>
          <w:u w:val="single"/>
        </w:rPr>
        <w:t xml:space="preserve">Conclusiones: </w:t>
      </w:r>
    </w:p>
    <w:p w:rsidR="00E403C9" w:rsidRDefault="00E403C9" w:rsidP="002A5CB9">
      <w:pPr>
        <w:rPr>
          <w:rFonts w:ascii="Calibri Light" w:hAnsi="Calibri Light" w:cs="Calibri Light"/>
        </w:rPr>
      </w:pPr>
    </w:p>
    <w:p w:rsidR="00861F91" w:rsidRPr="00183A59" w:rsidRDefault="00D4097B" w:rsidP="002A5C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dividió la imagen en bloques buscando la frecuencia de cada tono de gris para luego e</w:t>
      </w:r>
      <w:r w:rsidR="00861F91">
        <w:rPr>
          <w:rFonts w:ascii="Calibri Light" w:hAnsi="Calibri Light" w:cs="Calibri Light"/>
        </w:rPr>
        <w:t>ncontrar la entropía e i</w:t>
      </w:r>
      <w:bookmarkStart w:id="0" w:name="_GoBack"/>
      <w:bookmarkEnd w:id="0"/>
      <w:r w:rsidR="00861F91">
        <w:rPr>
          <w:rFonts w:ascii="Calibri Light" w:hAnsi="Calibri Light" w:cs="Calibri Light"/>
        </w:rPr>
        <w:t xml:space="preserve">ndicar la información que aporta cada bloque para poder </w:t>
      </w:r>
      <w:r w:rsidR="00D80416">
        <w:rPr>
          <w:rFonts w:ascii="Calibri Light" w:hAnsi="Calibri Light" w:cs="Calibri Light"/>
        </w:rPr>
        <w:t>así</w:t>
      </w:r>
      <w:r w:rsidR="00861F91">
        <w:rPr>
          <w:rFonts w:ascii="Calibri Light" w:hAnsi="Calibri Light" w:cs="Calibri Light"/>
        </w:rPr>
        <w:t xml:space="preserve"> armar la imagen en la tierra. </w:t>
      </w:r>
      <w:r>
        <w:rPr>
          <w:rFonts w:ascii="Calibri Light" w:hAnsi="Calibri Light" w:cs="Calibri Light"/>
        </w:rPr>
        <w:t xml:space="preserve"> </w:t>
      </w:r>
      <w:r w:rsidR="00D80416">
        <w:rPr>
          <w:rFonts w:ascii="Calibri Light" w:hAnsi="Calibri Light" w:cs="Calibri Light"/>
        </w:rPr>
        <w:t>L</w:t>
      </w:r>
      <w:r w:rsidR="00861F91">
        <w:rPr>
          <w:rFonts w:ascii="Calibri Light" w:hAnsi="Calibri Light" w:cs="Calibri Light"/>
        </w:rPr>
        <w:t xml:space="preserve">os bloques cercanos a los bordes de la imagen aportaban poca información mientras que en </w:t>
      </w:r>
      <w:r w:rsidR="00D80416">
        <w:rPr>
          <w:rFonts w:ascii="Calibri Light" w:hAnsi="Calibri Light" w:cs="Calibri Light"/>
        </w:rPr>
        <w:t>la parte</w:t>
      </w:r>
      <w:r w:rsidR="00861F91">
        <w:rPr>
          <w:rFonts w:ascii="Calibri Light" w:hAnsi="Calibri Light" w:cs="Calibri Light"/>
        </w:rPr>
        <w:t xml:space="preserve"> que rodeaba el centro del cráter es </w:t>
      </w:r>
      <w:r w:rsidR="00D80416">
        <w:rPr>
          <w:rFonts w:ascii="Calibri Light" w:hAnsi="Calibri Light" w:cs="Calibri Light"/>
        </w:rPr>
        <w:t>más</w:t>
      </w:r>
      <w:r w:rsidR="00861F91">
        <w:rPr>
          <w:rFonts w:ascii="Calibri Light" w:hAnsi="Calibri Light" w:cs="Calibri Light"/>
        </w:rPr>
        <w:t xml:space="preserve"> valiosa la información que aporto. </w:t>
      </w:r>
      <w:r w:rsidR="00861F91" w:rsidRPr="00861F91">
        <w:rPr>
          <w:rFonts w:ascii="Calibri Light" w:hAnsi="Calibri Light" w:cs="Calibri Light"/>
        </w:rPr>
        <w:t>Además mediante el trabajo se puede ver de forma práctica en un ejemplo concreto el objetivo principal de cada fórmula vista en el curso, la media</w:t>
      </w:r>
      <w:r w:rsidR="00861F91">
        <w:rPr>
          <w:rFonts w:ascii="Calibri Light" w:hAnsi="Calibri Light" w:cs="Calibri Light"/>
        </w:rPr>
        <w:t xml:space="preserve"> (que mide promedio de tono más frecuente)</w:t>
      </w:r>
      <w:r w:rsidR="00861F91" w:rsidRPr="00861F91">
        <w:rPr>
          <w:rFonts w:ascii="Calibri Light" w:hAnsi="Calibri Light" w:cs="Calibri Light"/>
        </w:rPr>
        <w:t>, el desvío</w:t>
      </w:r>
      <w:r w:rsidR="00861F91">
        <w:rPr>
          <w:rFonts w:ascii="Calibri Light" w:hAnsi="Calibri Light" w:cs="Calibri Light"/>
        </w:rPr>
        <w:t xml:space="preserve"> (que mide su dispersión)</w:t>
      </w:r>
      <w:r w:rsidR="00861F91" w:rsidRPr="00861F91">
        <w:rPr>
          <w:rFonts w:ascii="Calibri Light" w:hAnsi="Calibri Light" w:cs="Calibri Light"/>
        </w:rPr>
        <w:t xml:space="preserve"> y la entropía</w:t>
      </w:r>
      <w:r w:rsidR="00861F91">
        <w:rPr>
          <w:rFonts w:ascii="Calibri Light" w:hAnsi="Calibri Light" w:cs="Calibri Light"/>
        </w:rPr>
        <w:t xml:space="preserve"> (que mide la aleatoriedad)</w:t>
      </w:r>
      <w:r w:rsidR="00861F91" w:rsidRPr="00861F91">
        <w:rPr>
          <w:rFonts w:ascii="Calibri Light" w:hAnsi="Calibri Light" w:cs="Calibri Light"/>
        </w:rPr>
        <w:t>.</w:t>
      </w:r>
    </w:p>
    <w:sectPr w:rsidR="00861F91" w:rsidRPr="00183A59" w:rsidSect="00100563">
      <w:footerReference w:type="defaul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6F" w:rsidRDefault="00FB166F">
      <w:pPr>
        <w:spacing w:before="0" w:after="0" w:line="240" w:lineRule="auto"/>
      </w:pPr>
      <w:r>
        <w:separator/>
      </w:r>
    </w:p>
  </w:endnote>
  <w:endnote w:type="continuationSeparator" w:id="0">
    <w:p w:rsidR="00FB166F" w:rsidRDefault="00FB16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CD26F1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6F" w:rsidRDefault="00FB166F">
      <w:pPr>
        <w:spacing w:before="0" w:after="0" w:line="240" w:lineRule="auto"/>
      </w:pPr>
      <w:r>
        <w:separator/>
      </w:r>
    </w:p>
  </w:footnote>
  <w:footnote w:type="continuationSeparator" w:id="0">
    <w:p w:rsidR="00FB166F" w:rsidRDefault="00FB166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EC48F4"/>
    <w:multiLevelType w:val="hybridMultilevel"/>
    <w:tmpl w:val="D7D83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61"/>
    <w:rsid w:val="00055721"/>
    <w:rsid w:val="0006336D"/>
    <w:rsid w:val="000748AA"/>
    <w:rsid w:val="00090FA0"/>
    <w:rsid w:val="00100563"/>
    <w:rsid w:val="001638F6"/>
    <w:rsid w:val="00183A59"/>
    <w:rsid w:val="001A2000"/>
    <w:rsid w:val="002A5CB9"/>
    <w:rsid w:val="003209D6"/>
    <w:rsid w:val="00334A73"/>
    <w:rsid w:val="003422FF"/>
    <w:rsid w:val="003854CC"/>
    <w:rsid w:val="00401206"/>
    <w:rsid w:val="004952C4"/>
    <w:rsid w:val="004A5661"/>
    <w:rsid w:val="00543C3D"/>
    <w:rsid w:val="0059007D"/>
    <w:rsid w:val="005A1C5A"/>
    <w:rsid w:val="00605467"/>
    <w:rsid w:val="00690EFD"/>
    <w:rsid w:val="007021DE"/>
    <w:rsid w:val="00732607"/>
    <w:rsid w:val="00844483"/>
    <w:rsid w:val="00861F91"/>
    <w:rsid w:val="00890AFB"/>
    <w:rsid w:val="008F1BDB"/>
    <w:rsid w:val="00920CD6"/>
    <w:rsid w:val="00934F1C"/>
    <w:rsid w:val="00945A6E"/>
    <w:rsid w:val="009A6701"/>
    <w:rsid w:val="009C20CB"/>
    <w:rsid w:val="009D2231"/>
    <w:rsid w:val="00A122DB"/>
    <w:rsid w:val="00A46C32"/>
    <w:rsid w:val="00AC449E"/>
    <w:rsid w:val="00AD165F"/>
    <w:rsid w:val="00B47B7A"/>
    <w:rsid w:val="00B646B8"/>
    <w:rsid w:val="00B67887"/>
    <w:rsid w:val="00C320F6"/>
    <w:rsid w:val="00C80BD4"/>
    <w:rsid w:val="00CD26F1"/>
    <w:rsid w:val="00CF3A42"/>
    <w:rsid w:val="00D35DC0"/>
    <w:rsid w:val="00D4097B"/>
    <w:rsid w:val="00D5413C"/>
    <w:rsid w:val="00D80416"/>
    <w:rsid w:val="00DC07A3"/>
    <w:rsid w:val="00DF4AD4"/>
    <w:rsid w:val="00E11B8A"/>
    <w:rsid w:val="00E403C9"/>
    <w:rsid w:val="00E82137"/>
    <w:rsid w:val="00EE30F2"/>
    <w:rsid w:val="00F677F9"/>
    <w:rsid w:val="00F847A5"/>
    <w:rsid w:val="00FB166F"/>
    <w:rsid w:val="00FC66ED"/>
    <w:rsid w:val="00FD1504"/>
    <w:rsid w:val="00F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12CE81-619E-4247-A9F6-4E04AA34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  <w:rPr>
      <w:lang w:val="es-AR"/>
    </w:rPr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link w:val="Puest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Sinespaciado">
    <w:name w:val="No Spacing"/>
    <w:link w:val="SinespaciadoCar"/>
    <w:uiPriority w:val="1"/>
    <w:qFormat/>
    <w:rsid w:val="004A5661"/>
    <w:pPr>
      <w:spacing w:before="0" w:after="0" w:line="240" w:lineRule="auto"/>
    </w:pPr>
    <w:rPr>
      <w:color w:val="auto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661"/>
    <w:rPr>
      <w:color w:val="auto"/>
      <w:lang w:val="es-AR"/>
    </w:rPr>
  </w:style>
  <w:style w:type="paragraph" w:styleId="Prrafodelista">
    <w:name w:val="List Paragraph"/>
    <w:basedOn w:val="Normal"/>
    <w:uiPriority w:val="34"/>
    <w:semiHidden/>
    <w:qFormat/>
    <w:rsid w:val="002A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Informe%20de%20estudiante%20con%20porta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Entropia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numLit>
              <c:formatCode>General</c:formatCode>
              <c:ptCount val="3"/>
              <c:pt idx="0">
                <c:v>4</c:v>
              </c:pt>
              <c:pt idx="1">
                <c:v>9</c:v>
              </c:pt>
              <c:pt idx="2">
                <c:v>3</c:v>
              </c:pt>
            </c:numLit>
          </c:cat>
          <c:val>
            <c:numRef>
              <c:f>Hoja1!$D$25:$D$27</c:f>
              <c:numCache>
                <c:formatCode>General</c:formatCode>
                <c:ptCount val="3"/>
                <c:pt idx="0">
                  <c:v>3.39</c:v>
                </c:pt>
                <c:pt idx="1">
                  <c:v>3.87</c:v>
                </c:pt>
                <c:pt idx="2">
                  <c:v>4.9400000000000004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-2008489392"/>
        <c:axId val="-2008498640"/>
        <c:axId val="0"/>
      </c:bar3DChart>
      <c:catAx>
        <c:axId val="-200848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008498640"/>
        <c:crosses val="autoZero"/>
        <c:auto val="1"/>
        <c:lblAlgn val="ctr"/>
        <c:lblOffset val="100"/>
        <c:noMultiLvlLbl val="0"/>
      </c:catAx>
      <c:valAx>
        <c:axId val="-2008498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00848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476FA-F5A6-470A-91ED-29C4368A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761</TotalTime>
  <Pages>4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Teoría de la Información 2019 Trabajo Especial - Parte 1</vt:lpstr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Teoría de la Información 2019 Trabajo Especial - Parte 1</dc:title>
  <dc:creator>Sr Lag</dc:creator>
  <cp:keywords/>
  <cp:lastModifiedBy>Sr Lag</cp:lastModifiedBy>
  <cp:revision>7</cp:revision>
  <dcterms:created xsi:type="dcterms:W3CDTF">2019-05-07T17:03:00Z</dcterms:created>
  <dcterms:modified xsi:type="dcterms:W3CDTF">2019-05-09T15:36:00Z</dcterms:modified>
  <cp:version/>
</cp:coreProperties>
</file>